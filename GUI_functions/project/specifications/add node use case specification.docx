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35C9" w14:textId="56955AC1" w:rsidR="008866E4" w:rsidRDefault="00D908F2" w:rsidP="00DD175D">
      <w:pPr>
        <w:pStyle w:val="Title"/>
      </w:pPr>
      <w:r>
        <w:t>ECU</w:t>
      </w:r>
      <w:r w:rsidR="00E96106">
        <w:br/>
        <w:t xml:space="preserve">Use-Case: </w:t>
      </w:r>
      <w:r>
        <w:t>Add node to cluster</w:t>
      </w:r>
    </w:p>
    <w:p w14:paraId="6AA43CA1" w14:textId="77777777" w:rsidR="00E96106" w:rsidRDefault="00E96106" w:rsidP="008866E4">
      <w:pPr>
        <w:pStyle w:val="Heading1"/>
      </w:pPr>
      <w:r>
        <w:t>Brief Description</w:t>
      </w:r>
    </w:p>
    <w:p w14:paraId="39B6D9CF" w14:textId="19ED4766" w:rsidR="00E96106" w:rsidRDefault="00C04884" w:rsidP="00C04884">
      <w:pPr>
        <w:pStyle w:val="BodyText"/>
      </w:pPr>
      <w:r>
        <w:t xml:space="preserve">This use case describes how </w:t>
      </w:r>
      <w:r w:rsidR="002F1266">
        <w:t xml:space="preserve">the user </w:t>
      </w:r>
      <w:r w:rsidR="00B83354">
        <w:t>adds a node to their cluster using ECU’s user interface</w:t>
      </w:r>
    </w:p>
    <w:p w14:paraId="36CEB490" w14:textId="77777777" w:rsidR="00E96106" w:rsidRDefault="00C04884" w:rsidP="008866E4">
      <w:pPr>
        <w:pStyle w:val="Heading1"/>
      </w:pPr>
      <w:r>
        <w:t>Actors</w:t>
      </w:r>
    </w:p>
    <w:p w14:paraId="32F1D467" w14:textId="77777777" w:rsidR="00E96106" w:rsidRDefault="002F1266" w:rsidP="00985EE5">
      <w:pPr>
        <w:pStyle w:val="Heading2"/>
      </w:pPr>
      <w:r>
        <w:t>User</w:t>
      </w:r>
    </w:p>
    <w:p w14:paraId="026E2FF7" w14:textId="251ACDF6" w:rsidR="00C04884" w:rsidRPr="00C04884" w:rsidRDefault="00D908F2" w:rsidP="00C04884">
      <w:pPr>
        <w:pStyle w:val="Heading2"/>
      </w:pPr>
      <w:r>
        <w:t>Eusocial Cluster Utility</w:t>
      </w:r>
    </w:p>
    <w:p w14:paraId="5832C137" w14:textId="77777777" w:rsidR="00E96106" w:rsidRDefault="00E96106" w:rsidP="008866E4">
      <w:pPr>
        <w:pStyle w:val="Heading1"/>
      </w:pPr>
      <w:r>
        <w:t>Preconditions</w:t>
      </w:r>
    </w:p>
    <w:p w14:paraId="2E2B3473" w14:textId="164C2B66" w:rsidR="001E405E" w:rsidRDefault="002F1266" w:rsidP="000E5836">
      <w:pPr>
        <w:pStyle w:val="BodyText"/>
      </w:pPr>
      <w:r>
        <w:t>The</w:t>
      </w:r>
      <w:r w:rsidR="00D908F2">
        <w:t xml:space="preserve"> user has the necessary dependencies installed</w:t>
      </w:r>
    </w:p>
    <w:p w14:paraId="4A87E59C" w14:textId="2E5CF3AC" w:rsidR="00E96106" w:rsidRDefault="00011414" w:rsidP="000E5836">
      <w:pPr>
        <w:pStyle w:val="BodyText"/>
      </w:pPr>
      <w:r>
        <w:t xml:space="preserve">There </w:t>
      </w:r>
      <w:r w:rsidR="00D908F2">
        <w:t xml:space="preserve">user is running </w:t>
      </w:r>
      <w:proofErr w:type="spellStart"/>
      <w:r w:rsidR="00D908F2">
        <w:t>linux</w:t>
      </w:r>
      <w:proofErr w:type="spellEnd"/>
      <w:r w:rsidR="00D908F2">
        <w:t xml:space="preserve"> as their operating system</w:t>
      </w:r>
    </w:p>
    <w:p w14:paraId="5A807699" w14:textId="77777777" w:rsidR="00E96106" w:rsidRDefault="00E96106" w:rsidP="008866E4">
      <w:pPr>
        <w:pStyle w:val="Heading1"/>
      </w:pPr>
      <w:r>
        <w:t>Basic Flow of Events</w:t>
      </w:r>
    </w:p>
    <w:p w14:paraId="00882D10" w14:textId="2CC08C50" w:rsidR="00011414" w:rsidRDefault="00C04884" w:rsidP="00C54C57">
      <w:pPr>
        <w:pStyle w:val="BodyText"/>
        <w:numPr>
          <w:ilvl w:val="0"/>
          <w:numId w:val="5"/>
        </w:numPr>
      </w:pPr>
      <w:r>
        <w:t xml:space="preserve">The use case begins when </w:t>
      </w:r>
      <w:r w:rsidR="00011414">
        <w:t xml:space="preserve">the user </w:t>
      </w:r>
      <w:r w:rsidR="00011519">
        <w:t>runs the ECU user interface.</w:t>
      </w:r>
    </w:p>
    <w:p w14:paraId="30B49D83" w14:textId="232F0406" w:rsidR="00C54C57" w:rsidRDefault="00C54C57" w:rsidP="00C54C57">
      <w:pPr>
        <w:pStyle w:val="BodyText"/>
        <w:numPr>
          <w:ilvl w:val="0"/>
          <w:numId w:val="5"/>
        </w:numPr>
      </w:pPr>
      <w:r>
        <w:t xml:space="preserve">The user must </w:t>
      </w:r>
      <w:r w:rsidR="00011519">
        <w:t>select the add node option.</w:t>
      </w:r>
    </w:p>
    <w:p w14:paraId="4EBB8C8D" w14:textId="5B536700" w:rsidR="00011414" w:rsidRDefault="00011519" w:rsidP="00011414">
      <w:pPr>
        <w:pStyle w:val="BodyText"/>
        <w:numPr>
          <w:ilvl w:val="0"/>
          <w:numId w:val="5"/>
        </w:numPr>
      </w:pPr>
      <w:r>
        <w:t>Instructions for finding the MAC address and information about the node name are displayed</w:t>
      </w:r>
      <w:r w:rsidR="00011414">
        <w:t xml:space="preserve"> </w:t>
      </w:r>
    </w:p>
    <w:p w14:paraId="414FAF17" w14:textId="3B4362B8" w:rsidR="00011414" w:rsidRDefault="00011519" w:rsidP="00011414">
      <w:pPr>
        <w:pStyle w:val="BodyText"/>
        <w:numPr>
          <w:ilvl w:val="0"/>
          <w:numId w:val="5"/>
        </w:numPr>
      </w:pPr>
      <w:r>
        <w:t>The user must open a terminal and find the MAC address of the node.</w:t>
      </w:r>
    </w:p>
    <w:p w14:paraId="17C50B2C" w14:textId="09215B87" w:rsidR="00C04884" w:rsidRDefault="00011519" w:rsidP="000E5836">
      <w:pPr>
        <w:pStyle w:val="BodyText"/>
        <w:numPr>
          <w:ilvl w:val="0"/>
          <w:numId w:val="5"/>
        </w:numPr>
      </w:pPr>
      <w:r>
        <w:t>The user enters the MAC address and clicks set MAC address to save it.</w:t>
      </w:r>
    </w:p>
    <w:p w14:paraId="7D4A4C41" w14:textId="764FE6CB" w:rsidR="00C04884" w:rsidRDefault="00011519" w:rsidP="000E5836">
      <w:pPr>
        <w:pStyle w:val="BodyText"/>
        <w:numPr>
          <w:ilvl w:val="0"/>
          <w:numId w:val="5"/>
        </w:numPr>
      </w:pPr>
      <w:r>
        <w:t>The user enters the node name and clicks set name to save it.</w:t>
      </w:r>
    </w:p>
    <w:p w14:paraId="547C3417" w14:textId="013D6965" w:rsidR="00E96106" w:rsidRDefault="00E96106" w:rsidP="000E5836">
      <w:pPr>
        <w:pStyle w:val="BodyText"/>
        <w:numPr>
          <w:ilvl w:val="0"/>
          <w:numId w:val="5"/>
        </w:numPr>
      </w:pPr>
      <w:r>
        <w:t>The</w:t>
      </w:r>
      <w:r w:rsidR="00011519">
        <w:t xml:space="preserve"> user then specifies whether the node includes GPU support.</w:t>
      </w:r>
    </w:p>
    <w:p w14:paraId="2C00F1A7" w14:textId="1F2F1533" w:rsidR="00011519" w:rsidRDefault="00011519" w:rsidP="000E5836">
      <w:pPr>
        <w:pStyle w:val="BodyText"/>
        <w:numPr>
          <w:ilvl w:val="0"/>
          <w:numId w:val="5"/>
        </w:numPr>
      </w:pPr>
      <w:r>
        <w:t>Once the information is entered properly, the user clicks exit</w:t>
      </w:r>
    </w:p>
    <w:p w14:paraId="6C4D04FD" w14:textId="6E4A0BF0" w:rsidR="00011519" w:rsidRDefault="00011519" w:rsidP="000E5836">
      <w:pPr>
        <w:pStyle w:val="BodyText"/>
        <w:numPr>
          <w:ilvl w:val="0"/>
          <w:numId w:val="5"/>
        </w:numPr>
      </w:pPr>
      <w:r>
        <w:t xml:space="preserve">Th node information is saved to a text file to be used later. </w:t>
      </w:r>
    </w:p>
    <w:p w14:paraId="3BE7458D" w14:textId="77777777" w:rsidR="00E96106" w:rsidRDefault="00E96106" w:rsidP="000E5836">
      <w:pPr>
        <w:pStyle w:val="Heading1"/>
      </w:pPr>
      <w:r>
        <w:t>Alternative Flows</w:t>
      </w:r>
    </w:p>
    <w:p w14:paraId="3263FAFB" w14:textId="1DD07477" w:rsidR="00E96106" w:rsidRDefault="00B83354" w:rsidP="000E5836">
      <w:pPr>
        <w:pStyle w:val="Heading2"/>
      </w:pPr>
      <w:r>
        <w:t>User hits exit first</w:t>
      </w:r>
    </w:p>
    <w:p w14:paraId="40A030F9" w14:textId="453BC896" w:rsidR="00985EE5" w:rsidRDefault="00011414" w:rsidP="000E5836">
      <w:pPr>
        <w:pStyle w:val="BodyText"/>
      </w:pPr>
      <w:r>
        <w:t xml:space="preserve">If </w:t>
      </w:r>
      <w:r w:rsidR="00B83354">
        <w:t>after step 3 the user clicks the exit button first:</w:t>
      </w:r>
    </w:p>
    <w:p w14:paraId="5C83865D" w14:textId="77777777" w:rsidR="00E96106" w:rsidRDefault="009612BB" w:rsidP="00985EE5">
      <w:pPr>
        <w:pStyle w:val="BodyText"/>
        <w:numPr>
          <w:ilvl w:val="0"/>
          <w:numId w:val="8"/>
        </w:numPr>
      </w:pPr>
      <w:r>
        <w:t>the use case ends</w:t>
      </w:r>
      <w:r w:rsidR="00711B3C">
        <w:t xml:space="preserve"> with a failure condition</w:t>
      </w:r>
    </w:p>
    <w:p w14:paraId="3CC689AF" w14:textId="48177FB6" w:rsidR="002475CB" w:rsidRDefault="00B83354" w:rsidP="002475CB">
      <w:pPr>
        <w:pStyle w:val="Heading2"/>
      </w:pPr>
      <w:r>
        <w:t>User does not enter MAC address</w:t>
      </w:r>
      <w:r w:rsidR="00391A39">
        <w:t xml:space="preserve"> or node name</w:t>
      </w:r>
    </w:p>
    <w:p w14:paraId="279CC7A2" w14:textId="73EB7621" w:rsidR="002475CB" w:rsidRDefault="00007FD8" w:rsidP="002475CB">
      <w:pPr>
        <w:pStyle w:val="BodyText"/>
      </w:pPr>
      <w:r>
        <w:t xml:space="preserve">If </w:t>
      </w:r>
      <w:r w:rsidR="00B83354">
        <w:t>the user skips steps 4 and 5</w:t>
      </w:r>
      <w:r w:rsidR="00391A39">
        <w:t xml:space="preserve"> or step 6</w:t>
      </w:r>
      <w:r w:rsidR="00B83354">
        <w:t>:</w:t>
      </w:r>
      <w:r w:rsidR="002475CB">
        <w:t xml:space="preserve"> </w:t>
      </w:r>
    </w:p>
    <w:p w14:paraId="44A34926" w14:textId="78FCE451" w:rsidR="002475CB" w:rsidRDefault="00011414" w:rsidP="002475CB">
      <w:pPr>
        <w:pStyle w:val="BodyText"/>
        <w:numPr>
          <w:ilvl w:val="0"/>
          <w:numId w:val="10"/>
        </w:numPr>
      </w:pPr>
      <w:r>
        <w:t>The use</w:t>
      </w:r>
      <w:r w:rsidR="00B83354">
        <w:t xml:space="preserve"> case ends with a failure condition</w:t>
      </w:r>
    </w:p>
    <w:p w14:paraId="70C3490C" w14:textId="77777777" w:rsidR="00E96106" w:rsidRDefault="00E96106" w:rsidP="000E5836">
      <w:pPr>
        <w:pStyle w:val="Heading1"/>
      </w:pPr>
      <w:bookmarkStart w:id="0" w:name="_GoBack"/>
      <w:bookmarkEnd w:id="0"/>
      <w:r>
        <w:t>Post-conditions</w:t>
      </w:r>
    </w:p>
    <w:p w14:paraId="0ED643DA" w14:textId="77777777" w:rsidR="00E96106" w:rsidRDefault="00711B3C" w:rsidP="000E5836">
      <w:pPr>
        <w:pStyle w:val="Heading2"/>
      </w:pPr>
      <w:r>
        <w:t>Successful Completion</w:t>
      </w:r>
    </w:p>
    <w:p w14:paraId="4CF5CAA7" w14:textId="6FE75C19" w:rsidR="00711B3C" w:rsidRPr="00711B3C" w:rsidRDefault="00711B3C" w:rsidP="00711B3C">
      <w:pPr>
        <w:rPr>
          <w:sz w:val="20"/>
          <w:szCs w:val="20"/>
        </w:rPr>
      </w:pPr>
      <w:r w:rsidRPr="00711B3C">
        <w:rPr>
          <w:sz w:val="20"/>
          <w:szCs w:val="20"/>
        </w:rPr>
        <w:t xml:space="preserve">The user has </w:t>
      </w:r>
      <w:r w:rsidR="00011519">
        <w:rPr>
          <w:sz w:val="20"/>
          <w:szCs w:val="20"/>
        </w:rPr>
        <w:t xml:space="preserve">added </w:t>
      </w:r>
      <w:r w:rsidR="00391A39">
        <w:rPr>
          <w:sz w:val="20"/>
          <w:szCs w:val="20"/>
        </w:rPr>
        <w:t>the information necessary to create a new node to the appropriate text file.</w:t>
      </w:r>
    </w:p>
    <w:p w14:paraId="0C6C34F3" w14:textId="75A92CE2" w:rsidR="00711B3C" w:rsidRDefault="00711B3C" w:rsidP="00711B3C">
      <w:pPr>
        <w:pStyle w:val="Heading2"/>
      </w:pPr>
      <w:r>
        <w:t>Failure Condition</w:t>
      </w:r>
    </w:p>
    <w:p w14:paraId="762BE098" w14:textId="2FEB06FF" w:rsidR="00C54C57" w:rsidRPr="00C54C57" w:rsidRDefault="00391A39" w:rsidP="00C54C57">
      <w:pPr>
        <w:rPr>
          <w:sz w:val="20"/>
        </w:rPr>
      </w:pPr>
      <w:r>
        <w:rPr>
          <w:sz w:val="20"/>
        </w:rPr>
        <w:t xml:space="preserve">The information given is not sufficient for adding a node. </w:t>
      </w:r>
    </w:p>
    <w:p w14:paraId="647BB14A" w14:textId="77777777" w:rsidR="00711B3C" w:rsidRDefault="00711B3C" w:rsidP="00E856C3">
      <w:pPr>
        <w:pStyle w:val="BodyText"/>
      </w:pPr>
    </w:p>
    <w:p w14:paraId="784D4AFB" w14:textId="77777777" w:rsidR="00E96106" w:rsidRDefault="00E96106"/>
    <w:p w14:paraId="48427CFD" w14:textId="77777777" w:rsidR="008866E4" w:rsidRDefault="008866E4"/>
    <w:sectPr w:rsidR="008866E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E6423" w14:textId="77777777" w:rsidR="00715431" w:rsidRDefault="00715431">
      <w:r>
        <w:separator/>
      </w:r>
    </w:p>
  </w:endnote>
  <w:endnote w:type="continuationSeparator" w:id="0">
    <w:p w14:paraId="65AF14E2" w14:textId="77777777" w:rsidR="00715431" w:rsidRDefault="00715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592C85" w14:paraId="6C1E71F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980A56" w14:textId="77777777" w:rsidR="00592C85" w:rsidRDefault="00592C8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D148C1" w14:textId="77777777" w:rsidR="00592C85" w:rsidRDefault="00592C8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36E0E0D7" w14:textId="77777777" w:rsidR="00592C85" w:rsidRDefault="00592C8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A09B0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Pr="006F60B2">
            <w:rPr>
              <w:rStyle w:val="PageNumber"/>
              <w:sz w:val="20"/>
              <w:szCs w:val="20"/>
            </w:rPr>
            <w:fldChar w:fldCharType="begin"/>
          </w:r>
          <w:r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Pr="006F60B2">
            <w:rPr>
              <w:rStyle w:val="PageNumber"/>
              <w:sz w:val="20"/>
              <w:szCs w:val="20"/>
            </w:rPr>
            <w:fldChar w:fldCharType="separate"/>
          </w:r>
          <w:r w:rsidR="004A09B0">
            <w:rPr>
              <w:rStyle w:val="PageNumber"/>
              <w:noProof/>
              <w:sz w:val="20"/>
              <w:szCs w:val="20"/>
            </w:rPr>
            <w:t>3</w:t>
          </w:r>
          <w:r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67062295" w14:textId="77777777" w:rsidR="00592C85" w:rsidRDefault="00592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B0D41" w14:textId="77777777" w:rsidR="00715431" w:rsidRDefault="00715431">
      <w:r>
        <w:separator/>
      </w:r>
    </w:p>
  </w:footnote>
  <w:footnote w:type="continuationSeparator" w:id="0">
    <w:p w14:paraId="29594A06" w14:textId="77777777" w:rsidR="00715431" w:rsidRDefault="00715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DCCC2" w14:textId="75DD43F5" w:rsidR="00C54C57" w:rsidRDefault="00C54C57">
    <w:pPr>
      <w:pStyle w:val="Header"/>
    </w:pPr>
  </w:p>
  <w:p w14:paraId="0E6F0FBB" w14:textId="77777777" w:rsidR="00592C85" w:rsidRDefault="00592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62611C9"/>
    <w:multiLevelType w:val="hybridMultilevel"/>
    <w:tmpl w:val="E562A65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9CF4D5B"/>
    <w:multiLevelType w:val="hybridMultilevel"/>
    <w:tmpl w:val="DB2A9A0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63F010C"/>
    <w:multiLevelType w:val="hybridMultilevel"/>
    <w:tmpl w:val="B9BE551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F41EED"/>
    <w:multiLevelType w:val="hybridMultilevel"/>
    <w:tmpl w:val="4EFC890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BE8266B"/>
    <w:multiLevelType w:val="hybridMultilevel"/>
    <w:tmpl w:val="2B3ABD4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19D1EDE"/>
    <w:multiLevelType w:val="hybridMultilevel"/>
    <w:tmpl w:val="BAB668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2904C8D"/>
    <w:multiLevelType w:val="hybridMultilevel"/>
    <w:tmpl w:val="EBF47CD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EB2337"/>
    <w:multiLevelType w:val="hybridMultilevel"/>
    <w:tmpl w:val="415E130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554C8F"/>
    <w:multiLevelType w:val="hybridMultilevel"/>
    <w:tmpl w:val="42007E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50E3E74"/>
    <w:multiLevelType w:val="hybridMultilevel"/>
    <w:tmpl w:val="3A18FB7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6"/>
  </w:num>
  <w:num w:numId="6">
    <w:abstractNumId w:val="9"/>
  </w:num>
  <w:num w:numId="7">
    <w:abstractNumId w:val="11"/>
  </w:num>
  <w:num w:numId="8">
    <w:abstractNumId w:val="1"/>
  </w:num>
  <w:num w:numId="9">
    <w:abstractNumId w:val="13"/>
  </w:num>
  <w:num w:numId="10">
    <w:abstractNumId w:val="5"/>
  </w:num>
  <w:num w:numId="11">
    <w:abstractNumId w:val="12"/>
  </w:num>
  <w:num w:numId="12">
    <w:abstractNumId w:val="6"/>
  </w:num>
  <w:num w:numId="13">
    <w:abstractNumId w:val="8"/>
  </w:num>
  <w:num w:numId="14">
    <w:abstractNumId w:val="3"/>
  </w:num>
  <w:num w:numId="15">
    <w:abstractNumId w:val="15"/>
  </w:num>
  <w:num w:numId="16">
    <w:abstractNumId w:val="10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84"/>
    <w:rsid w:val="00007FD8"/>
    <w:rsid w:val="00011414"/>
    <w:rsid w:val="00011519"/>
    <w:rsid w:val="0005497B"/>
    <w:rsid w:val="000C06CB"/>
    <w:rsid w:val="000E5836"/>
    <w:rsid w:val="00115045"/>
    <w:rsid w:val="001751A2"/>
    <w:rsid w:val="001E405E"/>
    <w:rsid w:val="002475CB"/>
    <w:rsid w:val="002F1266"/>
    <w:rsid w:val="00320247"/>
    <w:rsid w:val="003456BF"/>
    <w:rsid w:val="00391A39"/>
    <w:rsid w:val="003A49C6"/>
    <w:rsid w:val="004542E5"/>
    <w:rsid w:val="00497A83"/>
    <w:rsid w:val="004A09B0"/>
    <w:rsid w:val="00512AF4"/>
    <w:rsid w:val="00592C85"/>
    <w:rsid w:val="005C307B"/>
    <w:rsid w:val="006017D0"/>
    <w:rsid w:val="006A0FFD"/>
    <w:rsid w:val="006F60B2"/>
    <w:rsid w:val="00711B3C"/>
    <w:rsid w:val="00715431"/>
    <w:rsid w:val="007540BC"/>
    <w:rsid w:val="007676C1"/>
    <w:rsid w:val="00810E77"/>
    <w:rsid w:val="008866E4"/>
    <w:rsid w:val="008B3208"/>
    <w:rsid w:val="00904528"/>
    <w:rsid w:val="009350FF"/>
    <w:rsid w:val="00942ADD"/>
    <w:rsid w:val="009612BB"/>
    <w:rsid w:val="00985EE5"/>
    <w:rsid w:val="00A00C11"/>
    <w:rsid w:val="00AD64D0"/>
    <w:rsid w:val="00B83354"/>
    <w:rsid w:val="00B91CE0"/>
    <w:rsid w:val="00B954DC"/>
    <w:rsid w:val="00C04884"/>
    <w:rsid w:val="00C54C57"/>
    <w:rsid w:val="00C62D6D"/>
    <w:rsid w:val="00C83792"/>
    <w:rsid w:val="00CB356B"/>
    <w:rsid w:val="00D144AF"/>
    <w:rsid w:val="00D908F2"/>
    <w:rsid w:val="00DC2B8C"/>
    <w:rsid w:val="00DD1718"/>
    <w:rsid w:val="00DD175D"/>
    <w:rsid w:val="00E856C3"/>
    <w:rsid w:val="00E96106"/>
    <w:rsid w:val="00F01B7C"/>
    <w:rsid w:val="00F3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38A44"/>
  <w15:chartTrackingRefBased/>
  <w15:docId w15:val="{C68E431C-9634-49F1-899D-A3C67F31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8B3208"/>
    <w:rPr>
      <w:sz w:val="16"/>
      <w:szCs w:val="16"/>
    </w:rPr>
  </w:style>
  <w:style w:type="paragraph" w:styleId="CommentText">
    <w:name w:val="annotation text"/>
    <w:basedOn w:val="Normal"/>
    <w:semiHidden/>
    <w:rsid w:val="008B320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B3208"/>
    <w:rPr>
      <w:b/>
      <w:bCs/>
    </w:rPr>
  </w:style>
  <w:style w:type="character" w:customStyle="1" w:styleId="HeaderChar">
    <w:name w:val="Header Char"/>
    <w:link w:val="Header"/>
    <w:uiPriority w:val="99"/>
    <w:rsid w:val="00C54C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ptop%20Backup-1\Data\EPF%20CVS%20Workspace\OpenUP%201.0.1.2\libraries\OpenUP\openup_basic\guidances\templates\resources\uc_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32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Withdraw Cash</vt:lpstr>
    </vt:vector>
  </TitlesOfParts>
  <Manager/>
  <Company>Telelogic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Withdraw Cash</dc:title>
  <dc:subject>ATM Project</dc:subject>
  <dc:creator>uschsi</dc:creator>
  <cp:keywords/>
  <dc:description/>
  <cp:lastModifiedBy>Sarah Dominy</cp:lastModifiedBy>
  <cp:revision>4</cp:revision>
  <cp:lastPrinted>1900-01-01T06:00:00Z</cp:lastPrinted>
  <dcterms:created xsi:type="dcterms:W3CDTF">2019-04-22T22:41:00Z</dcterms:created>
  <dcterms:modified xsi:type="dcterms:W3CDTF">2019-04-22T23:13:00Z</dcterms:modified>
</cp:coreProperties>
</file>